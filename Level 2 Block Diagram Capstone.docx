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CD2591" w:rsidRPr="00582393" w:rsidRDefault="00582393" w:rsidP="00582393">
      <w:r>
        <w:object w:dxaOrig="10425" w:dyaOrig="64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289.85pt" o:ole="">
            <v:imagedata r:id="rId4" o:title=""/>
          </v:shape>
          <o:OLEObject Type="Embed" ProgID="Visio.Drawing.15" ShapeID="_x0000_i1025" DrawAspect="Content" ObjectID="_1482581669" r:id="rId5"/>
        </w:object>
      </w:r>
      <w:bookmarkEnd w:id="0"/>
    </w:p>
    <w:sectPr w:rsidR="00CD2591" w:rsidRPr="00582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393"/>
    <w:rsid w:val="004B79E4"/>
    <w:rsid w:val="00582393"/>
    <w:rsid w:val="005A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B449B21-ABCE-4298-8E5C-3273E69A3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660EF93A.dotm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State University</Company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Ward</dc:creator>
  <cp:keywords/>
  <dc:description/>
  <cp:lastModifiedBy>Seth Ward</cp:lastModifiedBy>
  <cp:revision>1</cp:revision>
  <dcterms:created xsi:type="dcterms:W3CDTF">2015-01-12T23:28:00Z</dcterms:created>
  <dcterms:modified xsi:type="dcterms:W3CDTF">2015-01-12T23:28:00Z</dcterms:modified>
</cp:coreProperties>
</file>